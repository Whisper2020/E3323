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675780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14675780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40916516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DC7F6C">
        <w:rPr>
          <w:rFonts w:ascii="Times New Roman" w:hAnsi="Times New Roman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74091651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04999962" w:edGrp="everyone"/>
      <w:r w:rsidR="00DC7F6C">
        <w:rPr>
          <w:rFonts w:ascii="Times New Roman" w:hAnsi="Times New Roman" w:hint="eastAsia"/>
          <w:b/>
          <w:sz w:val="28"/>
          <w:szCs w:val="28"/>
          <w:u w:val="single"/>
        </w:rPr>
        <w:t>张浩然</w:t>
      </w:r>
      <w:permEnd w:id="100499996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81741805" w:edGrp="everyone"/>
      <w:r w:rsidR="00DC7F6C">
        <w:rPr>
          <w:rFonts w:ascii="Times New Roman" w:hAnsi="Times New Roman" w:hint="eastAsia"/>
          <w:b/>
          <w:sz w:val="28"/>
          <w:szCs w:val="28"/>
          <w:u w:val="single"/>
        </w:rPr>
        <w:t>24320182203323</w:t>
      </w:r>
      <w:permEnd w:id="8174180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236526917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23652691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947735560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94773556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569775155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56977515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973677661" w:edGrp="everyone"/>
      <w:r w:rsidR="007463A1">
        <w:rPr>
          <w:b/>
          <w:sz w:val="28"/>
          <w:szCs w:val="28"/>
        </w:rPr>
        <w:t>20</w:t>
      </w:r>
      <w:permEnd w:id="973677661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819604677" w:edGrp="everyone"/>
      <w:r>
        <w:rPr>
          <w:rFonts w:hint="eastAsia"/>
          <w:b/>
          <w:sz w:val="28"/>
          <w:szCs w:val="28"/>
        </w:rPr>
        <w:t xml:space="preserve">  </w:t>
      </w:r>
      <w:r w:rsidR="00DC7F6C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81960467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382296230" w:edGrp="everyone"/>
      <w:r>
        <w:rPr>
          <w:rFonts w:hint="eastAsia"/>
          <w:b/>
          <w:sz w:val="28"/>
          <w:szCs w:val="28"/>
        </w:rPr>
        <w:t xml:space="preserve"> </w:t>
      </w:r>
      <w:r w:rsidR="00DC7F6C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</w:t>
      </w:r>
      <w:permEnd w:id="382296230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C7F6C" w:rsidRPr="00D328C3" w:rsidRDefault="00DC7F6C" w:rsidP="00D328C3">
      <w:pPr>
        <w:pStyle w:val="a0"/>
        <w:spacing w:before="120" w:after="120"/>
        <w:ind w:firstLine="480"/>
      </w:pPr>
      <w:permStart w:id="388908757" w:edGrp="everyone"/>
      <w:r>
        <w:rPr>
          <w:rFonts w:hint="eastAsia"/>
        </w:rPr>
        <w:t>学习串口通信的原理和串口编程</w:t>
      </w:r>
    </w:p>
    <w:permEnd w:id="388908757"/>
    <w:p w:rsidR="00491B9C" w:rsidRDefault="00491B9C" w:rsidP="00491B9C">
      <w:pPr>
        <w:pStyle w:val="1"/>
        <w:spacing w:before="240" w:after="240"/>
      </w:pPr>
      <w:r>
        <w:t>实验环境</w:t>
      </w:r>
    </w:p>
    <w:p w:rsidR="00DC7F6C" w:rsidRDefault="00DC7F6C" w:rsidP="00491B9C">
      <w:pPr>
        <w:pStyle w:val="a0"/>
        <w:spacing w:before="120" w:after="120"/>
        <w:ind w:firstLine="480"/>
      </w:pPr>
      <w:permStart w:id="857368997" w:edGrp="everyone"/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3</w:t>
      </w:r>
    </w:p>
    <w:permEnd w:id="857368997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DC7F6C" w:rsidRDefault="00B43BE3" w:rsidP="00DC7F6C">
      <w:permStart w:id="1429544836" w:edGrp="everyone"/>
      <w:r>
        <w:t>S</w:t>
      </w:r>
      <w:r>
        <w:rPr>
          <w:rFonts w:hint="eastAsia"/>
        </w:rPr>
        <w:t>tep1</w:t>
      </w:r>
      <w:r w:rsidR="00DC7F6C">
        <w:rPr>
          <w:rFonts w:hint="eastAsia"/>
        </w:rPr>
        <w:t>设置虚拟串口</w:t>
      </w:r>
    </w:p>
    <w:p w:rsidR="00DC7F6C" w:rsidRDefault="00DC7F6C" w:rsidP="00DC7F6C">
      <w:r>
        <w:rPr>
          <w:noProof/>
        </w:rPr>
        <w:drawing>
          <wp:inline distT="0" distB="0" distL="0" distR="0" wp14:anchorId="09F56BBF" wp14:editId="27332F3E">
            <wp:extent cx="2401979" cy="1660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2436" cy="16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71ED1" wp14:editId="04360EFF">
            <wp:extent cx="2451490" cy="1363396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287" cy="13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BE3">
        <w:rPr>
          <w:rFonts w:hint="eastAsia"/>
        </w:rPr>
        <w:t>（接线方法）</w:t>
      </w:r>
    </w:p>
    <w:p w:rsidR="00DC7F6C" w:rsidRDefault="00DC7F6C" w:rsidP="00DC7F6C"/>
    <w:p w:rsidR="00DC7F6C" w:rsidRPr="00B43BE3" w:rsidRDefault="00B43BE3" w:rsidP="00DC7F6C">
      <w:r>
        <w:t>S</w:t>
      </w:r>
      <w:r>
        <w:rPr>
          <w:rFonts w:hint="eastAsia"/>
        </w:rPr>
        <w:t>tep2</w:t>
      </w:r>
      <w:r w:rsidR="00DC7F6C">
        <w:rPr>
          <w:rFonts w:hint="eastAsia"/>
        </w:rPr>
        <w:t>通信代码</w:t>
      </w:r>
      <w:r>
        <w:rPr>
          <w:rFonts w:hint="eastAsia"/>
        </w:rPr>
        <w:t>(</w:t>
      </w:r>
      <w:r>
        <w:rPr>
          <w:rFonts w:hint="eastAsia"/>
        </w:rPr>
        <w:t>使用最简易的设置，校验位、开始、结束位使用</w:t>
      </w:r>
      <w:bookmarkStart w:id="0" w:name="_GoBack"/>
      <w:bookmarkEnd w:id="0"/>
      <w:r>
        <w:rPr>
          <w:rFonts w:hint="eastAsia"/>
        </w:rPr>
        <w:t>默认设置</w:t>
      </w:r>
      <w:r>
        <w:rPr>
          <w:rFonts w:hint="eastAsia"/>
        </w:rPr>
        <w:t>)</w:t>
      </w:r>
    </w:p>
    <w:p w:rsidR="00DC7F6C" w:rsidRDefault="00DC7F6C" w:rsidP="00DC7F6C">
      <w:r>
        <w:rPr>
          <w:noProof/>
        </w:rPr>
        <w:drawing>
          <wp:inline distT="0" distB="0" distL="0" distR="0" wp14:anchorId="1AD9E5F9" wp14:editId="34583CF3">
            <wp:extent cx="5274310" cy="1351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6C" w:rsidRDefault="00B43BE3" w:rsidP="00DC7F6C">
      <w:r>
        <w:t>S</w:t>
      </w:r>
      <w:r>
        <w:rPr>
          <w:rFonts w:hint="eastAsia"/>
        </w:rPr>
        <w:t>tep3</w:t>
      </w:r>
      <w:r w:rsidR="00DC7F6C">
        <w:rPr>
          <w:rFonts w:hint="eastAsia"/>
        </w:rPr>
        <w:t>运行结果</w:t>
      </w:r>
    </w:p>
    <w:p w:rsidR="00DC7F6C" w:rsidRDefault="00DC7F6C" w:rsidP="00DC7F6C">
      <w:r>
        <w:rPr>
          <w:noProof/>
        </w:rPr>
        <w:lastRenderedPageBreak/>
        <w:drawing>
          <wp:inline distT="0" distB="0" distL="0" distR="0" wp14:anchorId="382718A9" wp14:editId="4EE9D1D4">
            <wp:extent cx="5274310" cy="1779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95" w:rsidRDefault="00892695" w:rsidP="00DC7F6C">
      <w:pPr>
        <w:spacing w:before="120" w:after="120"/>
      </w:pPr>
    </w:p>
    <w:permEnd w:id="1429544836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C7F6C" w:rsidRDefault="00DC7F6C" w:rsidP="00DC7F6C">
      <w:pPr>
        <w:pStyle w:val="a0"/>
        <w:spacing w:before="120" w:after="120"/>
        <w:ind w:firstLine="480"/>
      </w:pPr>
      <w:permStart w:id="1594296545" w:edGrp="everyone"/>
      <w:r>
        <w:rPr>
          <w:rFonts w:hint="eastAsia"/>
        </w:rPr>
        <w:t>因为该代码不是循环接受，所以应先运行接收端再运行发送端</w:t>
      </w:r>
    </w:p>
    <w:permEnd w:id="1594296545"/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C04" w:rsidRDefault="00456C04" w:rsidP="007463A1">
      <w:r>
        <w:separator/>
      </w:r>
    </w:p>
  </w:endnote>
  <w:endnote w:type="continuationSeparator" w:id="0">
    <w:p w:rsidR="00456C04" w:rsidRDefault="00456C04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C04" w:rsidRDefault="00456C04" w:rsidP="007463A1">
      <w:r>
        <w:separator/>
      </w:r>
    </w:p>
  </w:footnote>
  <w:footnote w:type="continuationSeparator" w:id="0">
    <w:p w:rsidR="00456C04" w:rsidRDefault="00456C04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6C"/>
    <w:rsid w:val="00020260"/>
    <w:rsid w:val="00097805"/>
    <w:rsid w:val="0011621D"/>
    <w:rsid w:val="001A5A3B"/>
    <w:rsid w:val="002122E7"/>
    <w:rsid w:val="00361E53"/>
    <w:rsid w:val="003D6017"/>
    <w:rsid w:val="00454347"/>
    <w:rsid w:val="00456C04"/>
    <w:rsid w:val="00491B9C"/>
    <w:rsid w:val="004F7E27"/>
    <w:rsid w:val="00542597"/>
    <w:rsid w:val="005F150B"/>
    <w:rsid w:val="007463A1"/>
    <w:rsid w:val="00892695"/>
    <w:rsid w:val="0097038D"/>
    <w:rsid w:val="00AC1E74"/>
    <w:rsid w:val="00B377AF"/>
    <w:rsid w:val="00B43BE3"/>
    <w:rsid w:val="00C049ED"/>
    <w:rsid w:val="00C07A96"/>
    <w:rsid w:val="00D328C3"/>
    <w:rsid w:val="00D4081B"/>
    <w:rsid w:val="00D44FE3"/>
    <w:rsid w:val="00D452BA"/>
    <w:rsid w:val="00D5691D"/>
    <w:rsid w:val="00DC75FE"/>
    <w:rsid w:val="00DC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C2135"/>
  <w15:chartTrackingRefBased/>
  <w15:docId w15:val="{4CBF459B-E3CC-4D9E-AF54-6CC233CC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Documents\Tencent%20Files\864837938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98137-932E-4B14-B441-7DCD7403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7</TotalTime>
  <Pages>3</Pages>
  <Words>42</Words>
  <Characters>243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 Life</cp:lastModifiedBy>
  <cp:revision>2</cp:revision>
  <dcterms:created xsi:type="dcterms:W3CDTF">2020-03-02T09:54:00Z</dcterms:created>
  <dcterms:modified xsi:type="dcterms:W3CDTF">2020-03-02T10:08:00Z</dcterms:modified>
</cp:coreProperties>
</file>